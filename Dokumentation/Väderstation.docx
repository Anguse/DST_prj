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5E5213" w:rsidRDefault="003E4527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80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5213" w:rsidRDefault="000B7F8E" w:rsidP="005D423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Rubrik"/>
                                    <w:id w:val="83737007"/>
                                    <w:placeholder>
                                      <w:docPart w:val="F12D92F580DE4AA0931201EB44A0C55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AF1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Väderstation</w:t>
                                    </w:r>
                                  </w:sdtContent>
                                </w:sdt>
                              </w:p>
                              <w:p w:rsidR="00675871" w:rsidRDefault="00675871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Datorsystemteknik 1</w:t>
                                </w:r>
                              </w:p>
                              <w:p w:rsidR="005E5213" w:rsidRDefault="005E521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E5213" w:rsidRDefault="000B7F8E">
                                <w:sdt>
                                  <w:sdtPr>
                                    <w:alias w:val="Sammanfattning"/>
                                    <w:id w:val="83737011"/>
                                    <w:placeholder>
                                      <w:docPart w:val="217AD612EF774456ABDC4275DC28DAD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AF1">
                                      <w:t xml:space="preserve">I kursen datorsystemteknik 1 (7.5 HP) hade vi som uppgift att bygga en väderstation. Systemet skulle vara byggt på en arduino processor och kunna utföra operationer såsom temperaturmätning samt ljusorientering. Uppgiften omfattade både mjuk- och hårdvara. Följande rapport kommer att beskriva vårt </w:t>
                                    </w:r>
                                    <w:r w:rsidR="001B2BAA">
                                      <w:t>Beskrivning</w:t>
                                    </w:r>
                                    <w:r w:rsidR="00675871">
                                      <w:t xml:space="preserve"> ifrån idé</w:t>
                                    </w:r>
                                    <w:r w:rsidR="00382AF1">
                                      <w:t xml:space="preserve"> till </w:t>
                                    </w:r>
                                    <w:r w:rsidR="00675871">
                                      <w:t>slutgiltig</w:t>
                                    </w:r>
                                    <w:r w:rsidR="00382AF1">
                                      <w:t xml:space="preserve"> produkt.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margin-left:0;margin-top:0;width:357.2pt;height:420.9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" o:allowincell="f" filled="f" stroked="f">
                    <v:textbox>
                      <w:txbxContent>
                        <w:p w:rsidR="005E5213" w:rsidRDefault="000B7F8E" w:rsidP="005D423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Rubrik"/>
                              <w:id w:val="83737007"/>
                              <w:placeholder>
                                <w:docPart w:val="F12D92F580DE4AA0931201EB44A0C55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AF1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Väderstation</w:t>
                              </w:r>
                            </w:sdtContent>
                          </w:sdt>
                        </w:p>
                        <w:p w:rsidR="00675871" w:rsidRDefault="00675871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Datorsystemteknik 1</w:t>
                          </w:r>
                        </w:p>
                        <w:p w:rsidR="005E5213" w:rsidRDefault="005E521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5E5213" w:rsidRDefault="000B7F8E">
                          <w:sdt>
                            <w:sdtPr>
                              <w:alias w:val="Sammanfattning"/>
                              <w:id w:val="83737011"/>
                              <w:placeholder>
                                <w:docPart w:val="217AD612EF774456ABDC4275DC28DAD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82AF1">
                                <w:t xml:space="preserve">I kursen datorsystemteknik 1 (7.5 HP) hade vi som uppgift att bygga en väderstation. Systemet skulle vara byggt på en arduino processor och kunna utföra operationer såsom temperaturmätning samt ljusorientering. Uppgiften omfattade både mjuk- och hårdvara. Följande rapport kommer att beskriva vårt </w:t>
                              </w:r>
                              <w:r w:rsidR="001B2BAA">
                                <w:t>Beskrivning</w:t>
                              </w:r>
                              <w:r w:rsidR="00675871">
                                <w:t xml:space="preserve"> ifrån idé</w:t>
                              </w:r>
                              <w:r w:rsidR="00382AF1">
                                <w:t xml:space="preserve"> till </w:t>
                              </w:r>
                              <w:r w:rsidR="00675871">
                                <w:t>slutgiltig</w:t>
                              </w:r>
                              <w:r w:rsidR="00382AF1">
                                <w:t xml:space="preserve"> produkt.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22860" t="36195" r="20320" b="37465"/>
                    <wp:wrapNone/>
                    <wp:docPr id="69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1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78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A3F053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9210" r="32385" b="33655"/>
                    <wp:wrapNone/>
                    <wp:docPr id="68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539C26E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F+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VbEF+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635" r="1270" b="2540"/>
                    <wp:wrapNone/>
                    <wp:docPr id="67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5213" w:rsidRDefault="000B7F8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örfattare"/>
                                    <w:id w:val="280430085"/>
                                    <w:placeholder>
                                      <w:docPart w:val="05675ED566F846E5A4C7D8D0D2603F14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675871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Harald Lilja, Linus Larsson</w:t>
                                    </w:r>
                                  </w:sdtContent>
                                </w:sdt>
                              </w:p>
                              <w:p w:rsidR="005E5213" w:rsidRDefault="000B7F8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placeholder>
                                      <w:docPart w:val="03E45AFD63794F24938382A2B299206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20T00:00:00Z">
                                      <w:dateFormat w:val="yyyy-MM-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5871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2016-12-20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margin-left:0;margin-top:0;width:35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OihQIAAA8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" o:allowincell="f" stroked="f">
                    <v:textbox>
                      <w:txbxContent>
                        <w:p w:rsidR="005E5213" w:rsidRDefault="000B7F8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örfattare"/>
                              <w:id w:val="280430085"/>
                              <w:placeholder>
                                <w:docPart w:val="05675ED566F846E5A4C7D8D0D2603F14"/>
                              </w:placeholder>
                              <w:text/>
                            </w:sdtPr>
                            <w:sdtEndPr/>
                            <w:sdtContent>
                              <w:r w:rsidR="00675871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Harald Lilja, Linus Larsson</w:t>
                              </w:r>
                            </w:sdtContent>
                          </w:sdt>
                        </w:p>
                        <w:p w:rsidR="005E5213" w:rsidRDefault="000B7F8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placeholder>
                                <w:docPart w:val="03E45AFD63794F24938382A2B299206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20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5871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2016-12-20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06F09">
            <w:br w:type="page"/>
          </w:r>
        </w:p>
      </w:sdtContent>
    </w:sdt>
    <w:p w:rsidR="005E5213" w:rsidRDefault="000B7F8E">
      <w:pPr>
        <w:pStyle w:val="Rubrik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3E4527">
            <w:rPr>
              <w:rFonts w:ascii="Century Schoolbook" w:hAnsi="Century Schoolbook"/>
              <w:noProof/>
              <w:color w:val="4F271C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9210" r="32385" b="33655"/>
                    <wp:wrapNone/>
                    <wp:docPr id="66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95C96B5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mz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w8SbP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</w:rPr>
          <w:alias w:val="Rubrik"/>
          <w:tag w:val="Rubrik"/>
          <w:id w:val="221498486"/>
          <w:placeholder>
            <w:docPart w:val="F7A515DD495142219C84C5662A511D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2AF1">
            <w:rPr>
              <w:rFonts w:asciiTheme="minorHAnsi" w:hAnsiTheme="minorHAnsi"/>
              <w:spacing w:val="0"/>
            </w:rPr>
            <w:t>Väderstation</w:t>
          </w:r>
        </w:sdtContent>
      </w:sdt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955BE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Co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5GPUkw5yZI5F0V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nbgCo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WD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CmddY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104D0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1XHA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jUl1XHAQAACoLAAAOAAAAAAAAAAAAAAAAAC4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142B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y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H3QyeHAQAACoLAAAOAAAAAAAAAAAAAAAAAC4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E8282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rYFgQAACoLAAAOAAAAZHJzL2Uyb0RvYy54bWzUVttu4zYQfS/QfyD4rliyLpaEKAvflBZI&#10;u4umRZ9pibqglKiSdOS06L93SFq242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Z&#10;M1rY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FFE10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on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ceRgPpIUfmWhQZ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5onon&#10;EwQAACo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LR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4QD+v6QfIKd/AAAA//8DAFBLAQItABQABgAIAAAAIQDb4fbL7gAAAIUBAAATAAAAAAAAAAAA&#10;AAAAAAAAAABbQ29udGVudF9UeXBlc10ueG1sUEsBAi0AFAAGAAgAAAAhAFr0LFu/AAAAFQEAAAsA&#10;AAAAAAAAAAAAAAAAHwEAAF9yZWxzLy5yZWxzUEsBAi0AFAAGAAgAAAAhAAdUgtH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FB41E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lcGQQAACo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8Ezlc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Z9xAAAANsAAAAPAAAAZHJzL2Rvd25yZXYueG1sRI9RS8Mw&#10;FIXfBf9DuIJvLlWc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Iwphn3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02ACB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lE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0R+UQ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hIP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P22Eg/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88D3F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bNGUE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GX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zC/h90v+AXJ5AAAA//8DAFBLAQItABQABgAIAAAAIQDb4fbL7gAAAIUBAAATAAAAAAAAAAAA&#10;AAAAAAAAAABbQ29udGVudF9UeXBlc10ueG1sUEsBAi0AFAAGAAgAAAAhAFr0LFu/AAAAFQEAAAsA&#10;AAAAAAAAAAAAAAAAHwEAAF9yZWxzLy5yZWxzUEsBAi0AFAAGAAgAAAAhAO3BsZ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DACC2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sTGQ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cxNsTGQQAACoLAAAOAAAAAAAAAAAAAAAAAC4CAABkcnMvZTJvRG9jLnhtbFBLAQItABQABgAI&#10;AAAAIQCQ/EnS3AAAAAkBAAAPAAAAAAAAAAAAAAAAAHMGAABkcnMvZG93bnJldi54bWxQSwUGAAAA&#10;AAQABADzAAAAfAcAAAAA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/g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AdEy/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2F5D3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1BIeeHAQAACoLAAAOAAAAAAAAAAAAAAAAAC4CAABkcnMvZTJvRG9jLnhtbFBLAQItABQA&#10;BgAIAAAAIQCQ/EnS3AAAAAkBAAAPAAAAAAAAAAAAAAAAAHYGAABkcnMvZG93bnJldi54bWxQSwUG&#10;AAAAAAQABADzAAAAfwcAAAAA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A9CE2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b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72PUkw5yZI5F/l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6QohbHAQAACo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qe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XM7h90v+AXJ5AAAA//8DAFBLAQItABQABgAIAAAAIQDb4fbL7gAAAIUBAAATAAAAAAAAAAAA&#10;AAAAAAAAAABbQ29udGVudF9UeXBlc10ueG1sUEsBAi0AFAAGAAgAAAAhAFr0LFu/AAAAFQEAAAsA&#10;AAAAAAAAAAAAAAAAHwEAAF9yZWxzLy5yZWxzUEsBAi0AFAAGAAgAAAAhADouWp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24F13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OF7i8wbBAAAKgsAAA4AAAAAAAAAAAAAAAAALgIAAGRycy9lMm9Eb2MueG1sUEsBAi0AFAAG&#10;AAgAAAAhAJD8SdLcAAAACQEAAA8AAAAAAAAAAAAAAAAAdQYAAGRycy9kb3ducmV2LnhtbFBLBQYA&#10;AAAABAAEAPMAAAB+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2771B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gcKwwbBAAAKgsAAA4AAAAAAAAAAAAAAAAALgIAAGRycy9lMm9Eb2MueG1sUEsBAi0AFAAG&#10;AAgAAAAhAJD8SdLcAAAACQEAAA8AAAAAAAAAAAAAAAAAdQYAAGRycy9kb3ducmV2LnhtbFBLBQYA&#10;AAAABAAEAPMAAAB+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8AC91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2&#10;8n1K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nY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wRD+v6QfIKd/AAAA//8DAFBLAQItABQABgAIAAAAIQDb4fbL7gAAAIUBAAATAAAAAAAAAAAA&#10;AAAAAAAAAABbQ29udGVudF9UeXBlc10ueG1sUEsBAi0AFAAGAAgAAAAhAFr0LFu/AAAAFQEAAAsA&#10;AAAAAAAAAAAAAAAAHwEAAF9yZWxzLy5yZWxzUEsBAi0AFAAGAAgAAAAhANC7ad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D6EF1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21FA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eRgPpIUfmWuQb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FmNd&#10;tR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3D4FA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0GA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AOapDQ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B350D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G3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ID1xtx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C4FB3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Gy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hkbIYBAAAKg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F1E03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qIHwQAACc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fYBqIHwQAACc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D9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evlFBtCzKwAAAP//AwBQSwECLQAUAAYACAAAACEA2+H2y+4AAACFAQAAEwAAAAAAAAAA&#10;AAAAAAAAAAAAW0NvbnRlbnRfVHlwZXNdLnhtbFBLAQItABQABgAIAAAAIQBa9CxbvwAAABUBAAAL&#10;AAAAAAAAAAAAAAAAAB8BAABfcmVscy8ucmVsc1BLAQItABQABgAIAAAAIQAOoAD9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1124D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Eo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yW8Sg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w10:wrap anchorx="margin" anchory="margin"/>
              </v:group>
            </w:pict>
          </mc:Fallback>
        </mc:AlternateContent>
      </w:r>
      <w:r w:rsidR="003E4527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CC3C1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GwGQ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PuZGw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bJwwAAANoAAAAPAAAAZHJzL2Rvd25yZXYueG1sRI9BawIx&#10;FITvhf6H8Aq9aVap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XHGWy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5E5213" w:rsidRDefault="00675871">
      <w:pPr>
        <w:pStyle w:val="Underrubrik"/>
      </w:pPr>
      <w:r>
        <w:t>Datorsystemteknik 1</w:t>
      </w:r>
    </w:p>
    <w:p w:rsidR="005E5213" w:rsidRDefault="00675871" w:rsidP="00675871">
      <w:pPr>
        <w:pStyle w:val="Rubrik1"/>
      </w:pPr>
      <w:r>
        <w:t>Keypad</w:t>
      </w:r>
    </w:p>
    <w:p w:rsidR="00753F4B" w:rsidRDefault="003E4527" w:rsidP="00753F4B">
      <w:pPr>
        <w:pStyle w:val="Underrubrik"/>
      </w:pPr>
      <w:r>
        <w:t>Syfte</w:t>
      </w:r>
    </w:p>
    <w:p w:rsidR="00753F4B" w:rsidRDefault="00753F4B" w:rsidP="00753F4B">
      <w:r>
        <w:t xml:space="preserve">Kunna navigera genom väderstationens menyer och ställa in systemet efter behov. </w:t>
      </w:r>
    </w:p>
    <w:p w:rsidR="003E4527" w:rsidRPr="003E4527" w:rsidRDefault="001B2BAA" w:rsidP="003E4527">
      <w:pPr>
        <w:pStyle w:val="Underrubrik"/>
      </w:pPr>
      <w:r>
        <w:t>Beskrivning</w:t>
      </w:r>
    </w:p>
    <w:p w:rsidR="00144B14" w:rsidRDefault="00675871" w:rsidP="00144B14">
      <w:r>
        <w:t>Våran första uppgift blev att koppla in och initiera en 3</w:t>
      </w:r>
      <w:r w:rsidR="00144B14">
        <w:t>×</w:t>
      </w:r>
      <w:r>
        <w:t>4</w:t>
      </w:r>
      <w:r w:rsidR="00144B14">
        <w:t xml:space="preserve"> </w:t>
      </w:r>
      <w:proofErr w:type="spellStart"/>
      <w:r w:rsidR="00144B14">
        <w:t>keypad</w:t>
      </w:r>
      <w:proofErr w:type="spellEnd"/>
      <w:r w:rsidR="00144B14">
        <w:t xml:space="preserve"> till våran processor. </w:t>
      </w:r>
      <w:proofErr w:type="spellStart"/>
      <w:r w:rsidR="00144B14">
        <w:t>Keypaden</w:t>
      </w:r>
      <w:proofErr w:type="spellEnd"/>
      <w:r w:rsidR="00144B14">
        <w:t xml:space="preserve"> skulle initieras på sådant sätt att varje knapp skulle representeras av motsvarande siffra. </w:t>
      </w:r>
    </w:p>
    <w:p w:rsidR="00144B14" w:rsidRPr="00675871" w:rsidRDefault="00F11EE0" w:rsidP="00144B14">
      <w:r>
        <w:t xml:space="preserve">Vi använde oss av en extern data </w:t>
      </w:r>
      <w:proofErr w:type="spellStart"/>
      <w:r>
        <w:t>buffer</w:t>
      </w:r>
      <w:proofErr w:type="spellEnd"/>
      <w:r>
        <w:t xml:space="preserve"> för att underlätta kommunikation mellan processorn och </w:t>
      </w:r>
      <w:proofErr w:type="spellStart"/>
      <w:r>
        <w:t>keypaden</w:t>
      </w:r>
      <w:proofErr w:type="spellEnd"/>
      <w:r>
        <w:t xml:space="preserve">. </w:t>
      </w:r>
      <w:r w:rsidR="000D2095">
        <w:t xml:space="preserve">Vi kopplade sedan raderna och kolumnerna </w:t>
      </w:r>
      <w:r w:rsidR="003E4527">
        <w:t xml:space="preserve">separat </w:t>
      </w:r>
      <w:r w:rsidR="000D2095">
        <w:t>via data</w:t>
      </w:r>
      <w:r w:rsidR="00753F4B">
        <w:t xml:space="preserve"> </w:t>
      </w:r>
      <w:proofErr w:type="spellStart"/>
      <w:r w:rsidR="000D2095">
        <w:t>buffern</w:t>
      </w:r>
      <w:proofErr w:type="spellEnd"/>
      <w:r w:rsidR="000D2095">
        <w:t xml:space="preserve"> till processorn</w:t>
      </w:r>
      <w:r w:rsidR="003E4527">
        <w:t xml:space="preserve">. Detta för att kunna läsa av vilken knapp som tryckts ned utifrån </w:t>
      </w:r>
      <w:proofErr w:type="spellStart"/>
      <w:r w:rsidR="003E4527">
        <w:t>keypadens</w:t>
      </w:r>
      <w:proofErr w:type="spellEnd"/>
      <w:r w:rsidR="003E4527">
        <w:t xml:space="preserve"> ”koordinatsystem”</w:t>
      </w:r>
      <w:r w:rsidR="005E34C1">
        <w:t>. Genom att nollställa en kolumn i taget och sedan en rad i taget kunde vi</w:t>
      </w:r>
      <w:r w:rsidR="00641244">
        <w:t xml:space="preserve"> nu identifiera om en knapp tryckts ned och i så fall vilken</w:t>
      </w:r>
      <w:r w:rsidR="005E34C1">
        <w:t>.</w:t>
      </w:r>
    </w:p>
    <w:p w:rsidR="00675871" w:rsidRDefault="00EB5E81" w:rsidP="00EB5E81">
      <w:pPr>
        <w:pStyle w:val="Rubrik1"/>
      </w:pPr>
      <w:r>
        <w:t>Display</w:t>
      </w:r>
    </w:p>
    <w:p w:rsidR="00EB5E81" w:rsidRDefault="00EB5E81" w:rsidP="00EB5E81">
      <w:pPr>
        <w:pStyle w:val="Underrubrik"/>
      </w:pPr>
      <w:r>
        <w:t>Syfte</w:t>
      </w:r>
    </w:p>
    <w:p w:rsidR="00EB5E81" w:rsidRDefault="00EB5E81" w:rsidP="00EB5E81">
      <w:r>
        <w:t>Presentera väderstationens tillstånd och data.</w:t>
      </w:r>
    </w:p>
    <w:p w:rsidR="00EB5E81" w:rsidRDefault="001B2BAA" w:rsidP="00EB5E81">
      <w:pPr>
        <w:pStyle w:val="Underrubrik"/>
      </w:pPr>
      <w:r>
        <w:t>Beskrivning</w:t>
      </w:r>
    </w:p>
    <w:p w:rsidR="00275DA9" w:rsidRDefault="003377E6" w:rsidP="00EB5E81">
      <w:r>
        <w:t xml:space="preserve">Likt </w:t>
      </w:r>
      <w:proofErr w:type="spellStart"/>
      <w:r>
        <w:t>keypaden</w:t>
      </w:r>
      <w:proofErr w:type="spellEnd"/>
      <w:r>
        <w:t xml:space="preserve"> anslöt vi displa</w:t>
      </w:r>
      <w:r w:rsidR="00EE0A86">
        <w:t xml:space="preserve">yen till processorn via </w:t>
      </w:r>
      <w:proofErr w:type="gramStart"/>
      <w:r w:rsidR="00EE0A86">
        <w:t>en data</w:t>
      </w:r>
      <w:proofErr w:type="gramEnd"/>
      <w:r w:rsidR="00EE0A86">
        <w:t xml:space="preserve"> </w:t>
      </w:r>
      <w:proofErr w:type="spellStart"/>
      <w:r w:rsidR="005F411A">
        <w:t>buffer</w:t>
      </w:r>
      <w:proofErr w:type="spellEnd"/>
      <w:r w:rsidR="005F411A">
        <w:t>.</w:t>
      </w:r>
      <w:r w:rsidR="00275DA9">
        <w:t xml:space="preserve"> Vi skapade sedan funktioner för att kunna skriva</w:t>
      </w:r>
      <w:r w:rsidR="00FB4747">
        <w:t xml:space="preserve"> information till displayens mik</w:t>
      </w:r>
      <w:r w:rsidR="00275DA9">
        <w:t xml:space="preserve">roprocessor. </w:t>
      </w:r>
      <w:r w:rsidR="00FB4747">
        <w:t xml:space="preserve">En funktion för </w:t>
      </w:r>
      <w:r w:rsidR="004F1E12">
        <w:t xml:space="preserve">att skriva till displayens databussar och en för hur </w:t>
      </w:r>
      <w:proofErr w:type="spellStart"/>
      <w:r w:rsidR="004F1E12">
        <w:t>datan</w:t>
      </w:r>
      <w:proofErr w:type="spellEnd"/>
      <w:r w:rsidR="004F1E12">
        <w:t xml:space="preserve"> ska behandlas</w:t>
      </w:r>
      <w:r w:rsidR="00FB4747">
        <w:t xml:space="preserve">. Med hjälp av dessa funktioner </w:t>
      </w:r>
      <w:r w:rsidR="001B2BAA">
        <w:t>kan vi skiva tecken till displayen</w:t>
      </w:r>
      <w:r w:rsidR="00FB4747">
        <w:t>.</w:t>
      </w:r>
    </w:p>
    <w:p w:rsidR="00275DA9" w:rsidRDefault="00275DA9" w:rsidP="00275DA9">
      <w:pPr>
        <w:pStyle w:val="Rubrik1"/>
      </w:pPr>
      <w:r>
        <w:t>Temp</w:t>
      </w:r>
      <w:r w:rsidR="00E76F5D">
        <w:t>sensor</w:t>
      </w:r>
    </w:p>
    <w:p w:rsidR="00275DA9" w:rsidRDefault="00275DA9" w:rsidP="00275DA9">
      <w:pPr>
        <w:pStyle w:val="Underrubrik"/>
      </w:pPr>
      <w:r>
        <w:t>Syfte</w:t>
      </w:r>
    </w:p>
    <w:p w:rsidR="00275DA9" w:rsidRDefault="00E76F5D" w:rsidP="00275DA9">
      <w:r>
        <w:t>Möjliggöra mätning av temperatur.</w:t>
      </w:r>
    </w:p>
    <w:p w:rsidR="00275DA9" w:rsidRDefault="001B2BAA" w:rsidP="00275DA9">
      <w:pPr>
        <w:pStyle w:val="Underrubrik"/>
      </w:pPr>
      <w:r>
        <w:t>Beskrivning</w:t>
      </w:r>
    </w:p>
    <w:p w:rsidR="00E76F5D" w:rsidRDefault="00E76F5D" w:rsidP="00E76F5D">
      <w:r>
        <w:t xml:space="preserve">Tempsensorn ger oss temperaturen i form av ett tidsintervall. Intervallet kommer att variera med temperaturen då sensorn leder olika bra beroende på temperatur. Vi använder oss därför av processorns timer </w:t>
      </w:r>
      <w:proofErr w:type="spellStart"/>
      <w:r>
        <w:t>counter</w:t>
      </w:r>
      <w:proofErr w:type="spellEnd"/>
      <w:r>
        <w:t xml:space="preserve"> klocka för att mäta detta intervall. </w:t>
      </w:r>
      <w:r w:rsidR="000D10F8">
        <w:t xml:space="preserve">Genom att </w:t>
      </w:r>
      <w:r>
        <w:t>inför</w:t>
      </w:r>
      <w:r w:rsidR="000D10F8">
        <w:t>a</w:t>
      </w:r>
      <w:r>
        <w:t xml:space="preserve"> ett </w:t>
      </w:r>
      <w:proofErr w:type="spellStart"/>
      <w:r>
        <w:t>interrupt</w:t>
      </w:r>
      <w:proofErr w:type="spellEnd"/>
      <w:r w:rsidR="000D10F8">
        <w:t xml:space="preserve"> som påträffas av </w:t>
      </w:r>
      <w:proofErr w:type="spellStart"/>
      <w:r w:rsidR="000D10F8">
        <w:t>rising</w:t>
      </w:r>
      <w:proofErr w:type="spellEnd"/>
      <w:r w:rsidR="000D10F8">
        <w:t xml:space="preserve"> </w:t>
      </w:r>
      <w:proofErr w:type="spellStart"/>
      <w:r w:rsidR="000D10F8">
        <w:t>edge</w:t>
      </w:r>
      <w:proofErr w:type="spellEnd"/>
      <w:r w:rsidR="000D10F8">
        <w:t xml:space="preserve"> ifrån sensorn kan vi mäta hur lång tid det gått ifrån våran startpuls till dess att mätningen är klar. Startpulsen görs till sensorn via </w:t>
      </w:r>
      <w:proofErr w:type="spellStart"/>
      <w:r w:rsidR="000D10F8">
        <w:t>falling</w:t>
      </w:r>
      <w:proofErr w:type="spellEnd"/>
      <w:r w:rsidR="000D10F8">
        <w:t xml:space="preserve"> </w:t>
      </w:r>
      <w:proofErr w:type="spellStart"/>
      <w:r w:rsidR="000D10F8">
        <w:t>edge</w:t>
      </w:r>
      <w:proofErr w:type="spellEnd"/>
      <w:r w:rsidR="000D10F8">
        <w:t xml:space="preserve">. </w:t>
      </w:r>
    </w:p>
    <w:p w:rsidR="002F0482" w:rsidRDefault="002F0482" w:rsidP="00E76F5D"/>
    <w:p w:rsidR="002F0482" w:rsidRDefault="002F0482" w:rsidP="00E76F5D"/>
    <w:p w:rsidR="002F0482" w:rsidRDefault="002F0482" w:rsidP="002F0482">
      <w:pPr>
        <w:pStyle w:val="Rubrik1"/>
      </w:pPr>
      <w:r>
        <w:t>Ljussensorer</w:t>
      </w:r>
    </w:p>
    <w:p w:rsidR="002F0482" w:rsidRDefault="002F0482" w:rsidP="002F0482">
      <w:pPr>
        <w:pStyle w:val="Underrubrik"/>
      </w:pPr>
      <w:r>
        <w:t>Syfte</w:t>
      </w:r>
    </w:p>
    <w:p w:rsidR="002F0482" w:rsidRDefault="002F0482" w:rsidP="002F0482">
      <w:r>
        <w:t>Kunna läsa av omgivningens belysning</w:t>
      </w:r>
    </w:p>
    <w:p w:rsidR="002F0482" w:rsidRDefault="001B2BAA" w:rsidP="002F0482">
      <w:pPr>
        <w:pStyle w:val="Underrubrik"/>
      </w:pPr>
      <w:r>
        <w:t>Beskrivning</w:t>
      </w:r>
    </w:p>
    <w:p w:rsidR="002F0482" w:rsidRDefault="00FD57A3" w:rsidP="002F0482">
      <w:r>
        <w:t>Ljussensorns motstånd varierar beroende på ljusets styrka. Ju lägre ljusstyrka desto lägre resistans. Med hjälp av detta kan vi bestämma ljusets intensitet ifrån sensorns position.</w:t>
      </w:r>
    </w:p>
    <w:p w:rsidR="002F0482" w:rsidRDefault="002F0482" w:rsidP="002F0482">
      <w:pPr>
        <w:pStyle w:val="Underrubrik"/>
      </w:pPr>
    </w:p>
    <w:p w:rsidR="00FD57A3" w:rsidRDefault="00FD57A3" w:rsidP="00FD57A3">
      <w:pPr>
        <w:pStyle w:val="Rubrik1"/>
      </w:pPr>
      <w:r>
        <w:t>Servo</w:t>
      </w:r>
    </w:p>
    <w:p w:rsidR="00FD57A3" w:rsidRDefault="00FD57A3" w:rsidP="00FD57A3">
      <w:pPr>
        <w:pStyle w:val="Underrubrik"/>
      </w:pPr>
      <w:r>
        <w:t>Syfte</w:t>
      </w:r>
    </w:p>
    <w:p w:rsidR="00FD57A3" w:rsidRDefault="00FD57A3" w:rsidP="00FD57A3">
      <w:r>
        <w:t>Kunna flytta ljussensorernas position för att göra det möjligt att lokalisera den starkaste ljuskällan.</w:t>
      </w:r>
    </w:p>
    <w:p w:rsidR="00FD57A3" w:rsidRPr="001B2BAA" w:rsidRDefault="001B2BAA" w:rsidP="00FD57A3">
      <w:pPr>
        <w:pStyle w:val="Underrubrik"/>
        <w:rPr>
          <w:b/>
        </w:rPr>
      </w:pPr>
      <w:r>
        <w:t>Beskrivning</w:t>
      </w:r>
    </w:p>
    <w:p w:rsidR="00A66342" w:rsidRDefault="00FB4747" w:rsidP="00A66342">
      <w:r>
        <w:t xml:space="preserve">Servon styrs med hjälp av processorns PWM. Pulsbredden avgör </w:t>
      </w:r>
      <w:r w:rsidR="00AD7435">
        <w:t>hur mycket och åt vilket håll servot ska rotera.</w:t>
      </w:r>
    </w:p>
    <w:p w:rsidR="00A66342" w:rsidRDefault="00A66342" w:rsidP="00A66342">
      <w:bookmarkStart w:id="0" w:name="_GoBack"/>
      <w:bookmarkEnd w:id="0"/>
    </w:p>
    <w:p w:rsidR="00A66342" w:rsidRPr="00A66342" w:rsidRDefault="00A66342" w:rsidP="00A66342"/>
    <w:sectPr w:rsidR="00A66342" w:rsidRPr="00A66342" w:rsidSect="005E52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F8E" w:rsidRDefault="000B7F8E">
      <w:pPr>
        <w:spacing w:after="0" w:line="240" w:lineRule="auto"/>
      </w:pPr>
      <w:r>
        <w:separator/>
      </w:r>
    </w:p>
  </w:endnote>
  <w:endnote w:type="continuationSeparator" w:id="0">
    <w:p w:rsidR="000B7F8E" w:rsidRDefault="000B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5E521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E06F09">
    <w:pPr>
      <w:pStyle w:val="Sidfot"/>
    </w:pPr>
    <w:r>
      <w:ptab w:relativeTo="margin" w:alignment="right" w:leader="none"/>
    </w:r>
    <w:r w:rsidR="000B7F8E">
      <w:fldChar w:fldCharType="begin"/>
    </w:r>
    <w:r w:rsidR="000B7F8E">
      <w:instrText xml:space="preserve"> PAGE </w:instrText>
    </w:r>
    <w:r w:rsidR="000B7F8E">
      <w:fldChar w:fldCharType="separate"/>
    </w:r>
    <w:r w:rsidR="00F57420">
      <w:rPr>
        <w:noProof/>
      </w:rPr>
      <w:t>1</w:t>
    </w:r>
    <w:r w:rsidR="000B7F8E">
      <w:rPr>
        <w:noProof/>
      </w:rPr>
      <w:fldChar w:fldCharType="end"/>
    </w:r>
    <w:r>
      <w:t xml:space="preserve"> </w:t>
    </w:r>
    <w:r w:rsidR="003E4527">
      <w:rPr>
        <w:noProof/>
        <w:lang w:eastAsia="sv-SE"/>
      </w:rPr>
      <mc:AlternateContent>
        <mc:Choice Requires="wps">
          <w:drawing>
            <wp:inline distT="0" distB="0" distL="0" distR="0">
              <wp:extent cx="91440" cy="91440"/>
              <wp:effectExtent l="27940" t="23495" r="23495" b="2794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F75640A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5E521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F8E" w:rsidRDefault="000B7F8E">
      <w:pPr>
        <w:spacing w:after="0" w:line="240" w:lineRule="auto"/>
      </w:pPr>
      <w:r>
        <w:separator/>
      </w:r>
    </w:p>
  </w:footnote>
  <w:footnote w:type="continuationSeparator" w:id="0">
    <w:p w:rsidR="000B7F8E" w:rsidRDefault="000B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5E521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E06F09">
    <w:pPr>
      <w:pStyle w:val="Sidhuvud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yyyy-MM-dd"/>
          <w:lid w:val="sv-SE"/>
          <w:storeMappedDataAs w:val="dateTime"/>
          <w:calendar w:val="gregorian"/>
        </w:date>
      </w:sdtPr>
      <w:sdtEndPr/>
      <w:sdtContent>
        <w:r w:rsidR="00675871">
          <w:t>2016-12-20</w:t>
        </w:r>
      </w:sdtContent>
    </w:sdt>
    <w:r w:rsidR="003E4527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7ABB3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1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213" w:rsidRDefault="005E52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Punktlist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reradlist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F1"/>
    <w:rsid w:val="000B7F8E"/>
    <w:rsid w:val="000D10F8"/>
    <w:rsid w:val="000D2095"/>
    <w:rsid w:val="00144B14"/>
    <w:rsid w:val="001B2BAA"/>
    <w:rsid w:val="00275DA9"/>
    <w:rsid w:val="002F0482"/>
    <w:rsid w:val="0033738D"/>
    <w:rsid w:val="003377E6"/>
    <w:rsid w:val="00382AF1"/>
    <w:rsid w:val="003D6F85"/>
    <w:rsid w:val="003E4527"/>
    <w:rsid w:val="0049278B"/>
    <w:rsid w:val="004F1E12"/>
    <w:rsid w:val="005D4234"/>
    <w:rsid w:val="005E34C1"/>
    <w:rsid w:val="005E5213"/>
    <w:rsid w:val="005F411A"/>
    <w:rsid w:val="00641244"/>
    <w:rsid w:val="00675871"/>
    <w:rsid w:val="006E5DF6"/>
    <w:rsid w:val="00753F4B"/>
    <w:rsid w:val="00A66342"/>
    <w:rsid w:val="00AD7435"/>
    <w:rsid w:val="00C12B77"/>
    <w:rsid w:val="00E06F09"/>
    <w:rsid w:val="00E76F5D"/>
    <w:rsid w:val="00EB5E81"/>
    <w:rsid w:val="00EE0A86"/>
    <w:rsid w:val="00F11EE0"/>
    <w:rsid w:val="00F57420"/>
    <w:rsid w:val="00FB4747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E6FD6B"/>
  <w15:docId w15:val="{1D1BEBBB-E012-4669-A84B-E7A34C45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2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5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</w:latentStyles>
  <w:style w:type="paragraph" w:default="1" w:styleId="Normal">
    <w:name w:val="Normal"/>
    <w:qFormat/>
    <w:rsid w:val="005E5213"/>
    <w:rPr>
      <w:rFonts w:eastAsiaTheme="minorEastAsia"/>
      <w:color w:val="414751" w:themeColor="text2" w:themeShade="BF"/>
      <w:sz w:val="20"/>
      <w:szCs w:val="20"/>
      <w:lang w:val="sv-SE"/>
    </w:rPr>
  </w:style>
  <w:style w:type="paragraph" w:styleId="Rubrik1">
    <w:name w:val="heading 1"/>
    <w:basedOn w:val="Normal"/>
    <w:next w:val="Normal"/>
    <w:link w:val="Rubrik1Char"/>
    <w:uiPriority w:val="9"/>
    <w:unhideWhenUsed/>
    <w:qFormat/>
    <w:rsid w:val="005E5213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5213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E5213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E5213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E5213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E5213"/>
    <w:pPr>
      <w:spacing w:after="0"/>
      <w:outlineLvl w:val="5"/>
    </w:pPr>
    <w:rPr>
      <w:b/>
      <w:bCs/>
      <w:color w:val="E65B01" w:themeColor="accent1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E5213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E5213"/>
    <w:pPr>
      <w:spacing w:after="0"/>
      <w:outlineLvl w:val="7"/>
    </w:pPr>
    <w:rPr>
      <w:b/>
      <w:bCs/>
      <w:color w:val="3667C3" w:themeColor="accent2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E5213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5213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E5213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Rubrik">
    <w:name w:val="Title"/>
    <w:basedOn w:val="Normal"/>
    <w:link w:val="RubrikChar"/>
    <w:uiPriority w:val="10"/>
    <w:qFormat/>
    <w:rsid w:val="005E5213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5E5213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rsid w:val="005E5213"/>
    <w:rPr>
      <w:i/>
      <w:iCs/>
      <w:color w:val="575F6D" w:themeColor="text2"/>
      <w:spacing w:val="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E5213"/>
    <w:rPr>
      <w:i/>
      <w:iCs/>
      <w:color w:val="575F6D" w:themeColor="text2"/>
      <w:spacing w:val="5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E5213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E5213"/>
    <w:rPr>
      <w:rFonts w:eastAsiaTheme="minorEastAsia" w:hAnsi="Tahoma"/>
      <w:color w:val="414751" w:themeColor="text2" w:themeShade="BF"/>
      <w:sz w:val="16"/>
      <w:szCs w:val="16"/>
      <w:lang w:val="sv-SE"/>
    </w:rPr>
  </w:style>
  <w:style w:type="character" w:styleId="Bokenstitel">
    <w:name w:val="Book Title"/>
    <w:basedOn w:val="Standardstycketeckensnitt"/>
    <w:uiPriority w:val="33"/>
    <w:qFormat/>
    <w:rsid w:val="005E5213"/>
    <w:rPr>
      <w:rFonts w:eastAsiaTheme="minorEastAsia" w:cstheme="minorBidi"/>
      <w:bCs w:val="0"/>
      <w:iCs w:val="0"/>
      <w:smallCaps/>
      <w:color w:val="000000"/>
      <w:spacing w:val="10"/>
      <w:szCs w:val="20"/>
      <w:lang w:val="sv-SE"/>
    </w:rPr>
  </w:style>
  <w:style w:type="numbering" w:customStyle="1" w:styleId="Punktlista1">
    <w:name w:val="Punktlista1"/>
    <w:uiPriority w:val="99"/>
    <w:rsid w:val="005E5213"/>
    <w:pPr>
      <w:numPr>
        <w:numId w:val="1"/>
      </w:numPr>
    </w:pPr>
  </w:style>
  <w:style w:type="paragraph" w:styleId="Beskrivning">
    <w:name w:val="caption"/>
    <w:basedOn w:val="Normal"/>
    <w:next w:val="Normal"/>
    <w:uiPriority w:val="99"/>
    <w:unhideWhenUsed/>
    <w:rsid w:val="005E5213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Betoning">
    <w:name w:val="Emphasis"/>
    <w:uiPriority w:val="20"/>
    <w:qFormat/>
    <w:rsid w:val="005E5213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sv-SE"/>
    </w:rPr>
  </w:style>
  <w:style w:type="paragraph" w:styleId="Sidfot">
    <w:name w:val="footer"/>
    <w:basedOn w:val="Normal"/>
    <w:link w:val="SidfotChar"/>
    <w:uiPriority w:val="99"/>
    <w:unhideWhenUsed/>
    <w:rsid w:val="005E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5213"/>
    <w:rPr>
      <w:color w:val="414751" w:themeColor="text2" w:themeShade="BF"/>
      <w:sz w:val="20"/>
    </w:rPr>
  </w:style>
  <w:style w:type="paragraph" w:styleId="Sidhuvud">
    <w:name w:val="header"/>
    <w:basedOn w:val="Normal"/>
    <w:link w:val="SidhuvudChar"/>
    <w:uiPriority w:val="99"/>
    <w:semiHidden/>
    <w:unhideWhenUsed/>
    <w:rsid w:val="005E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5E5213"/>
    <w:rPr>
      <w:color w:val="414751" w:themeColor="text2" w:themeShade="BF"/>
      <w:sz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E5213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E5213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E5213"/>
    <w:rPr>
      <w:i/>
      <w:iCs/>
      <w:color w:val="E65B0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E5213"/>
    <w:rPr>
      <w:b/>
      <w:bCs/>
      <w:color w:val="E65B01" w:themeColor="accent1" w:themeShade="BF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E5213"/>
    <w:rPr>
      <w:b/>
      <w:bCs/>
      <w:i/>
      <w:iCs/>
      <w:color w:val="E65B01" w:themeColor="accent1" w:themeShade="BF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E5213"/>
    <w:rPr>
      <w:b/>
      <w:bCs/>
      <w:color w:val="3667C3" w:themeColor="accent2" w:themeShade="BF"/>
      <w:sz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E5213"/>
    <w:rPr>
      <w:b/>
      <w:bCs/>
      <w:i/>
      <w:iCs/>
      <w:color w:val="3667C3" w:themeColor="accent2" w:themeShade="BF"/>
      <w:sz w:val="18"/>
      <w:szCs w:val="18"/>
    </w:rPr>
  </w:style>
  <w:style w:type="character" w:styleId="Starkbetoning">
    <w:name w:val="Intense Emphasis"/>
    <w:basedOn w:val="Standardstycketeckensnitt"/>
    <w:uiPriority w:val="21"/>
    <w:qFormat/>
    <w:rsid w:val="005E5213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">
    <w:name w:val="Quote"/>
    <w:basedOn w:val="Normal"/>
    <w:link w:val="CitatChar"/>
    <w:uiPriority w:val="29"/>
    <w:qFormat/>
    <w:rsid w:val="005E5213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5E5213"/>
    <w:rPr>
      <w:i/>
      <w:iCs/>
      <w:color w:val="414751" w:themeColor="text2" w:themeShade="BF"/>
      <w:sz w:val="20"/>
    </w:rPr>
  </w:style>
  <w:style w:type="paragraph" w:styleId="Starktcitat">
    <w:name w:val="Intense Quote"/>
    <w:basedOn w:val="Citat"/>
    <w:link w:val="StarktcitatChar"/>
    <w:uiPriority w:val="30"/>
    <w:qFormat/>
    <w:rsid w:val="005E5213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E5213"/>
    <w:rPr>
      <w:color w:val="E65B01" w:themeColor="accent1" w:themeShade="BF"/>
      <w:sz w:val="20"/>
    </w:rPr>
  </w:style>
  <w:style w:type="character" w:styleId="Starkreferens">
    <w:name w:val="Intense Reference"/>
    <w:basedOn w:val="Standardstycketeckensnitt"/>
    <w:uiPriority w:val="32"/>
    <w:qFormat/>
    <w:rsid w:val="005E5213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Liststycke">
    <w:name w:val="List Paragraph"/>
    <w:basedOn w:val="Normal"/>
    <w:uiPriority w:val="36"/>
    <w:unhideWhenUsed/>
    <w:qFormat/>
    <w:rsid w:val="005E5213"/>
    <w:pPr>
      <w:ind w:left="720"/>
      <w:contextualSpacing/>
    </w:pPr>
  </w:style>
  <w:style w:type="paragraph" w:styleId="Normaltindrag">
    <w:name w:val="Normal Indent"/>
    <w:basedOn w:val="Normal"/>
    <w:uiPriority w:val="99"/>
    <w:unhideWhenUsed/>
    <w:rsid w:val="005E5213"/>
    <w:pPr>
      <w:ind w:left="720"/>
      <w:contextualSpacing/>
    </w:pPr>
  </w:style>
  <w:style w:type="numbering" w:customStyle="1" w:styleId="Numreradlista1">
    <w:name w:val="Numrerad lista1"/>
    <w:uiPriority w:val="99"/>
    <w:rsid w:val="005E5213"/>
    <w:pPr>
      <w:numPr>
        <w:numId w:val="2"/>
      </w:numPr>
    </w:pPr>
  </w:style>
  <w:style w:type="character" w:styleId="Stark">
    <w:name w:val="Strong"/>
    <w:basedOn w:val="Standardstycketeckensnitt"/>
    <w:uiPriority w:val="22"/>
    <w:qFormat/>
    <w:rsid w:val="005E5213"/>
    <w:rPr>
      <w:b/>
      <w:bCs/>
    </w:rPr>
  </w:style>
  <w:style w:type="character" w:styleId="Diskretbetoning">
    <w:name w:val="Subtle Emphasis"/>
    <w:basedOn w:val="Standardstycketeckensnitt"/>
    <w:uiPriority w:val="19"/>
    <w:qFormat/>
    <w:rsid w:val="005E5213"/>
    <w:rPr>
      <w:i/>
      <w:iCs/>
      <w:color w:val="E65B01" w:themeColor="accent1" w:themeShade="BF"/>
    </w:rPr>
  </w:style>
  <w:style w:type="character" w:styleId="Diskretreferens">
    <w:name w:val="Subtle Reference"/>
    <w:basedOn w:val="Standardstycketeckensnitt"/>
    <w:uiPriority w:val="31"/>
    <w:qFormat/>
    <w:rsid w:val="005E5213"/>
    <w:rPr>
      <w:b/>
      <w:bCs/>
      <w:i/>
      <w:iCs/>
      <w:color w:val="3667C3" w:themeColor="accent2" w:themeShade="BF"/>
    </w:rPr>
  </w:style>
  <w:style w:type="table" w:styleId="Tabellrutnt">
    <w:name w:val="Table Grid"/>
    <w:basedOn w:val="Normaltabell"/>
    <w:uiPriority w:val="1"/>
    <w:rsid w:val="005E5213"/>
    <w:pPr>
      <w:spacing w:after="0" w:line="240" w:lineRule="auto"/>
    </w:pPr>
    <w:rPr>
      <w:rFonts w:eastAsiaTheme="minorEastAsia"/>
      <w:lang w:val="sv-S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shllartext">
    <w:name w:val="Placeholder Text"/>
    <w:basedOn w:val="Standardstycketeckensnitt"/>
    <w:uiPriority w:val="99"/>
    <w:semiHidden/>
    <w:qFormat/>
    <w:rsid w:val="005E5213"/>
    <w:rPr>
      <w:color w:val="808080"/>
    </w:rPr>
  </w:style>
  <w:style w:type="paragraph" w:styleId="Ingetavstnd">
    <w:name w:val="No Spacing"/>
    <w:uiPriority w:val="1"/>
    <w:qFormat/>
    <w:rsid w:val="003E4527"/>
    <w:pPr>
      <w:spacing w:after="0" w:line="240" w:lineRule="auto"/>
    </w:pPr>
    <w:rPr>
      <w:rFonts w:eastAsiaTheme="minorEastAsia"/>
      <w:color w:val="414751" w:themeColor="text2" w:themeShade="BF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AppData\Roaming\Microsoft\Templates\Rapport%20(burspr&#229;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A515DD495142219C84C5662A511D2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96E7A3-4819-4A6C-80EA-C92E5D67CD8B}"/>
      </w:docPartPr>
      <w:docPartBody>
        <w:p w:rsidR="00000000" w:rsidRDefault="00F80692">
          <w:pPr>
            <w:pStyle w:val="F7A515DD495142219C84C5662A511D23"/>
          </w:pPr>
          <w:r>
            <w:t>[Ange rubrik]</w:t>
          </w:r>
        </w:p>
      </w:docPartBody>
    </w:docPart>
    <w:docPart>
      <w:docPartPr>
        <w:name w:val="F12D92F580DE4AA0931201EB44A0C55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2135461-D767-4887-984F-30601029B81A}"/>
      </w:docPartPr>
      <w:docPartBody>
        <w:p w:rsidR="00000000" w:rsidRDefault="00F80692">
          <w:pPr>
            <w:pStyle w:val="F12D92F580DE4AA0931201EB44A0C55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[Ange dokumentets rubrik]</w:t>
          </w:r>
        </w:p>
      </w:docPartBody>
    </w:docPart>
    <w:docPart>
      <w:docPartPr>
        <w:name w:val="217AD612EF774456ABDC4275DC28DA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97DCC26-8766-4397-ACBA-98F1C7E4FB01}"/>
      </w:docPartPr>
      <w:docPartBody>
        <w:p w:rsidR="00000000" w:rsidRDefault="00F80692">
          <w:pPr>
            <w:pStyle w:val="217AD612EF774456ABDC4275DC28DADB"/>
          </w:pPr>
          <w:r>
            <w:t xml:space="preserve">[Skriv sammanfattningen av dokumentet här. Det är vanligtvis en kort sammanfattning av innehållet i dokumentet. Skriv sammanfattningen av </w:t>
          </w:r>
          <w:r>
            <w:t>dokumentet här. Det är vanligtvis en kort sammanfattning av innehållet i dokumentet.]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92"/>
    <w:rsid w:val="00F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Rubrik2">
    <w:name w:val="heading 2"/>
    <w:basedOn w:val="Normal"/>
    <w:next w:val="Normal"/>
    <w:link w:val="Rubrik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7A515DD495142219C84C5662A511D23">
    <w:name w:val="F7A515DD495142219C84C5662A511D23"/>
  </w:style>
  <w:style w:type="paragraph" w:customStyle="1" w:styleId="5B7B26E65D5849CB942EDEA356BD8631">
    <w:name w:val="5B7B26E65D5849CB942EDEA356BD8631"/>
  </w:style>
  <w:style w:type="character" w:customStyle="1" w:styleId="Rubrik1Char">
    <w:name w:val="Rubrik 1 Char"/>
    <w:basedOn w:val="Standardstycketeckensnitt"/>
    <w:link w:val="Rubrik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Rubrik2Char">
    <w:name w:val="Rubrik 2 Char"/>
    <w:basedOn w:val="Standardstycketeckensnitt"/>
    <w:link w:val="Rubrik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9E941129491B4BA3BDA9832DB9D4CF15">
    <w:name w:val="9E941129491B4BA3BDA9832DB9D4CF15"/>
  </w:style>
  <w:style w:type="paragraph" w:customStyle="1" w:styleId="F12D92F580DE4AA0931201EB44A0C55E">
    <w:name w:val="F12D92F580DE4AA0931201EB44A0C55E"/>
  </w:style>
  <w:style w:type="paragraph" w:customStyle="1" w:styleId="CA7A2192EA044E718EF6EE6C9841F60A">
    <w:name w:val="CA7A2192EA044E718EF6EE6C9841F60A"/>
  </w:style>
  <w:style w:type="paragraph" w:customStyle="1" w:styleId="217AD612EF774456ABDC4275DC28DADB">
    <w:name w:val="217AD612EF774456ABDC4275DC28DADB"/>
  </w:style>
  <w:style w:type="paragraph" w:customStyle="1" w:styleId="05675ED566F846E5A4C7D8D0D2603F14">
    <w:name w:val="05675ED566F846E5A4C7D8D0D2603F14"/>
  </w:style>
  <w:style w:type="paragraph" w:customStyle="1" w:styleId="03E45AFD63794F24938382A2B2992060">
    <w:name w:val="03E45AFD63794F24938382A2B2992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2016-12-20T00:00:00</PublishDate>
  <Abstract>I kursen datorsystemteknik 1 (7.5 HP) hade vi som uppgift att bygga en väderstation. Systemet skulle vara byggt på en arduino processor och kunna utföra operationer såsom temperaturmätning samt ljusorientering. Uppgiften omfattade både mjuk- och hårdvara. Följande rapport kommer att beskriva vårt Beskrivning ifrån idé till slutgiltig produkt.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EBB3F5C9-BE51-458E-B269-DF0E4A0729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(burspråk)</Template>
  <TotalTime>263</TotalTime>
  <Pages>3</Pages>
  <Words>347</Words>
  <Characters>1842</Characters>
  <Application>Microsoft Office Word</Application>
  <DocSecurity>0</DocSecurity>
  <Lines>15</Lines>
  <Paragraphs>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Väderstation</vt:lpstr>
      <vt:lpstr/>
      <vt:lpstr>Heading 1</vt:lpstr>
      <vt:lpstr>    Heading 2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Väderstation</dc:title>
  <dc:subject>Harald Lilja, Linus Larsson</dc:subject>
  <dc:creator>Harald Lilja</dc:creator>
  <cp:keywords/>
  <dc:description/>
  <cp:lastModifiedBy>Harald Lilja</cp:lastModifiedBy>
  <cp:revision>14</cp:revision>
  <dcterms:created xsi:type="dcterms:W3CDTF">2016-12-20T12:14:00Z</dcterms:created>
  <dcterms:modified xsi:type="dcterms:W3CDTF">2016-12-20T16:37:00Z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